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4EF" w:rsidRPr="00EE4E13" w:rsidRDefault="0013053D" w:rsidP="00EE4E13">
      <w:pPr>
        <w:jc w:val="center"/>
      </w:pPr>
      <w:r w:rsidRPr="0013053D">
        <w:rPr>
          <w:rFonts w:asciiTheme="majorHAnsi" w:hAnsiTheme="majorHAnsi"/>
          <w:b/>
          <w:sz w:val="28"/>
          <w:szCs w:val="28"/>
          <w:u w:val="single"/>
        </w:rPr>
        <w:t>PROFIL</w:t>
      </w:r>
    </w:p>
    <w:tbl>
      <w:tblPr>
        <w:tblStyle w:val="Grilledutableau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eau de disposition pour le nom, les coordonnées et l’objectif"/>
      </w:tblPr>
      <w:tblGrid>
        <w:gridCol w:w="9026"/>
      </w:tblGrid>
      <w:tr w:rsidR="00692703" w:rsidRPr="007A7A77" w:rsidTr="009134EF">
        <w:trPr>
          <w:trHeight w:hRule="exact"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9134EF" w:rsidRDefault="009134EF" w:rsidP="0013053D">
            <w:pPr>
              <w:pStyle w:val="Coordonnes"/>
              <w:contextualSpacing w:val="0"/>
            </w:pPr>
            <w:r>
              <w:t xml:space="preserve">DONFACK WAMBA </w:t>
            </w:r>
            <w:r w:rsidR="0013053D">
              <w:t xml:space="preserve"> </w:t>
            </w:r>
            <w:r>
              <w:t>ANTONIE</w:t>
            </w:r>
          </w:p>
          <w:p w:rsidR="004A785E" w:rsidRDefault="004A785E" w:rsidP="0013053D">
            <w:pPr>
              <w:pStyle w:val="Coordonnes"/>
              <w:contextualSpacing w:val="0"/>
            </w:pPr>
            <w:r>
              <w:t>695619908</w:t>
            </w:r>
          </w:p>
          <w:p w:rsidR="009134EF" w:rsidRDefault="009134EF" w:rsidP="0013053D">
            <w:pPr>
              <w:pStyle w:val="Coordonnes"/>
              <w:contextualSpacing w:val="0"/>
            </w:pPr>
            <w:hyperlink r:id="rId8" w:history="1">
              <w:r w:rsidRPr="0092312B">
                <w:rPr>
                  <w:rStyle w:val="Lienhypertexte"/>
                </w:rPr>
                <w:t>antonydonfack@icloud.com</w:t>
              </w:r>
            </w:hyperlink>
          </w:p>
          <w:p w:rsidR="00692703" w:rsidRDefault="0091646C" w:rsidP="0013053D">
            <w:pPr>
              <w:pStyle w:val="Coordonnes"/>
              <w:contextualSpacing w:val="0"/>
              <w:rPr>
                <w:lang w:bidi="fr-FR"/>
              </w:rPr>
            </w:pPr>
            <w:sdt>
              <w:sdtPr>
                <w:alias w:val="Point de séparation :"/>
                <w:tag w:val="Point de séparation :"/>
                <w:id w:val="-1459182552"/>
                <w:placeholder>
                  <w:docPart w:val="94E5A7E9A714443DA328F1F7A4F8D8A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7A7A77">
                  <w:rPr>
                    <w:lang w:bidi="fr-FR"/>
                  </w:rPr>
                  <w:t xml:space="preserve"> </w:t>
                </w:r>
              </w:sdtContent>
            </w:sdt>
            <w:r w:rsidR="00692703" w:rsidRPr="007A7A77">
              <w:rPr>
                <w:lang w:bidi="fr-FR"/>
              </w:rPr>
              <w:t xml:space="preserve"> </w:t>
            </w:r>
            <w:r w:rsidR="0013053D">
              <w:rPr>
                <w:lang w:bidi="fr-FR"/>
              </w:rPr>
              <w:t>02/02/2001</w:t>
            </w:r>
          </w:p>
          <w:p w:rsidR="0013053D" w:rsidRPr="007A7A77" w:rsidRDefault="00EE4E13" w:rsidP="0013053D">
            <w:pPr>
              <w:pStyle w:val="Coordonnes"/>
              <w:contextualSpacing w:val="0"/>
            </w:pPr>
            <w:r>
              <w:rPr>
                <w:lang w:bidi="fr-FR"/>
              </w:rPr>
              <w:t>Célibataire</w:t>
            </w:r>
          </w:p>
          <w:p w:rsidR="00692703" w:rsidRDefault="00EE4E13" w:rsidP="00EE4E13">
            <w:pPr>
              <w:pStyle w:val="Coordonnes"/>
            </w:pPr>
            <w:r>
              <w:t>Etudiant</w:t>
            </w:r>
          </w:p>
          <w:p w:rsidR="004A785E" w:rsidRPr="007A7A77" w:rsidRDefault="004A785E" w:rsidP="0013053D">
            <w:pPr>
              <w:pStyle w:val="AccentuationCoordonnes"/>
              <w:contextualSpacing w:val="0"/>
            </w:pPr>
          </w:p>
        </w:tc>
      </w:tr>
      <w:tr w:rsidR="009571D8" w:rsidRPr="007A7A77" w:rsidTr="009134EF">
        <w:tc>
          <w:tcPr>
            <w:tcW w:w="9026" w:type="dxa"/>
            <w:tcMar>
              <w:top w:w="432" w:type="dxa"/>
            </w:tcMar>
          </w:tcPr>
          <w:p w:rsidR="001755A8" w:rsidRPr="00864751" w:rsidRDefault="009134EF" w:rsidP="0013053D">
            <w:pPr>
              <w:contextualSpacing w:val="0"/>
              <w:jc w:val="center"/>
              <w:rPr>
                <w:b/>
                <w:sz w:val="32"/>
                <w:szCs w:val="32"/>
                <w:u w:val="single"/>
              </w:rPr>
            </w:pPr>
            <w:r w:rsidRPr="00864751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OBJECTIFS</w:t>
            </w:r>
          </w:p>
          <w:p w:rsidR="00E45D53" w:rsidRDefault="009134EF" w:rsidP="009134EF">
            <w:pPr>
              <w:contextualSpacing w:val="0"/>
            </w:pPr>
            <w:r>
              <w:t>.       Motiva</w:t>
            </w:r>
            <w:r w:rsidR="00E45D53">
              <w:t xml:space="preserve">tion, rigueur et </w:t>
            </w:r>
            <w:r w:rsidR="00864751">
              <w:t>écoute</w:t>
            </w:r>
            <w:r w:rsidR="00E45D53">
              <w:t xml:space="preserve"> pour mes </w:t>
            </w:r>
            <w:r w:rsidR="00864751">
              <w:t>études</w:t>
            </w:r>
            <w:r w:rsidR="00E45D53">
              <w:t xml:space="preserve"> ; </w:t>
            </w:r>
            <w:r w:rsidR="00864751">
              <w:t>possède</w:t>
            </w:r>
            <w:r w:rsidR="00E45D53">
              <w:t xml:space="preserve"> des atouts qui me permettrons de </w:t>
            </w:r>
            <w:r w:rsidR="00864751">
              <w:t>réussir</w:t>
            </w:r>
            <w:r w:rsidR="00E45D53">
              <w:t xml:space="preserve"> dans mes </w:t>
            </w:r>
            <w:r w:rsidR="00864751">
              <w:t>études.</w:t>
            </w:r>
          </w:p>
          <w:p w:rsidR="00E45D53" w:rsidRDefault="00E45D53" w:rsidP="009134EF">
            <w:pPr>
              <w:contextualSpacing w:val="0"/>
            </w:pPr>
            <w:r>
              <w:t xml:space="preserve">.       </w:t>
            </w:r>
            <w:r w:rsidR="00EE4E13">
              <w:t>S</w:t>
            </w:r>
            <w:r w:rsidR="00864751">
              <w:t>ouhaite</w:t>
            </w:r>
            <w:r>
              <w:t xml:space="preserve"> </w:t>
            </w:r>
            <w:r w:rsidR="00864751">
              <w:t>intégrer</w:t>
            </w:r>
            <w:r>
              <w:t xml:space="preserve"> votre </w:t>
            </w:r>
            <w:r w:rsidR="00864751">
              <w:t>établissement</w:t>
            </w:r>
            <w:r>
              <w:t xml:space="preserve">, </w:t>
            </w:r>
            <w:r w:rsidR="00864751">
              <w:t>acquérir</w:t>
            </w:r>
            <w:r>
              <w:t xml:space="preserve"> des connaissances </w:t>
            </w:r>
            <w:r w:rsidR="00864751">
              <w:t>afin</w:t>
            </w:r>
            <w:r>
              <w:t xml:space="preserve"> de produire de la valeur qui me permettrons </w:t>
            </w:r>
            <w:r w:rsidR="00864751">
              <w:t>d’être</w:t>
            </w:r>
            <w:r>
              <w:t xml:space="preserve"> </w:t>
            </w:r>
            <w:r w:rsidR="00864751">
              <w:t>compétitif</w:t>
            </w:r>
            <w:r>
              <w:t xml:space="preserve"> dans le monde de l’emplois.</w:t>
            </w:r>
          </w:p>
          <w:p w:rsidR="009134EF" w:rsidRPr="007A7A77" w:rsidRDefault="00E45D53" w:rsidP="009134EF">
            <w:pPr>
              <w:contextualSpacing w:val="0"/>
            </w:pPr>
            <w:r>
              <w:t xml:space="preserve">.       Etre un leader exemplaire </w:t>
            </w:r>
          </w:p>
        </w:tc>
      </w:tr>
    </w:tbl>
    <w:p w:rsidR="004E01EB" w:rsidRPr="00EE4E13" w:rsidRDefault="00D77436" w:rsidP="0013053D">
      <w:pPr>
        <w:pStyle w:val="Titre1"/>
        <w:jc w:val="center"/>
        <w:rPr>
          <w:u w:val="single"/>
        </w:rPr>
      </w:pPr>
      <w:r w:rsidRPr="00EE4E13">
        <w:rPr>
          <w:u w:val="single"/>
        </w:rPr>
        <w:t>stages et formations</w:t>
      </w:r>
    </w:p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Expérience"/>
      </w:tblPr>
      <w:tblGrid>
        <w:gridCol w:w="8958"/>
      </w:tblGrid>
      <w:tr w:rsidR="001D0BF1" w:rsidRPr="007A7A77" w:rsidTr="00D66A52">
        <w:tc>
          <w:tcPr>
            <w:tcW w:w="9355" w:type="dxa"/>
          </w:tcPr>
          <w:p w:rsidR="001D0BF1" w:rsidRPr="007A7A77" w:rsidRDefault="00A926E7" w:rsidP="001D0BF1">
            <w:pPr>
              <w:pStyle w:val="Titre3"/>
              <w:contextualSpacing w:val="0"/>
              <w:outlineLvl w:val="2"/>
            </w:pPr>
            <w:r>
              <w:t>l’entreprise foka construction /</w:t>
            </w:r>
            <w:r w:rsidR="00D16572">
              <w:t>juillet 2024</w:t>
            </w:r>
            <w:r w:rsidR="001D0BF1" w:rsidRPr="007A7A77">
              <w:rPr>
                <w:lang w:bidi="fr-FR"/>
              </w:rPr>
              <w:t xml:space="preserve"> –</w:t>
            </w:r>
            <w:r w:rsidR="00D16572">
              <w:t>octobre 2024</w:t>
            </w:r>
          </w:p>
          <w:p w:rsidR="00DC4975" w:rsidRDefault="00DC4975" w:rsidP="00DC4975">
            <w:pPr>
              <w:contextualSpacing w:val="0"/>
            </w:pPr>
            <w:r w:rsidRPr="0013053D">
              <w:rPr>
                <w:u w:val="single"/>
              </w:rPr>
              <w:t xml:space="preserve">Stage </w:t>
            </w:r>
            <w:r w:rsidR="0013053D" w:rsidRPr="0013053D">
              <w:rPr>
                <w:u w:val="single"/>
              </w:rPr>
              <w:t>académique</w:t>
            </w:r>
            <w:r>
              <w:t> :</w:t>
            </w:r>
            <w:r w:rsidR="00A926E7">
              <w:t xml:space="preserve"> A</w:t>
            </w:r>
            <w:r>
              <w:t>u service informatique</w:t>
            </w:r>
          </w:p>
          <w:p w:rsidR="00DC4975" w:rsidRPr="007A7A77" w:rsidRDefault="00DC4975" w:rsidP="00D16572">
            <w:pPr>
              <w:contextualSpacing w:val="0"/>
            </w:pPr>
            <w:r w:rsidRPr="0013053D">
              <w:rPr>
                <w:u w:val="single"/>
              </w:rPr>
              <w:t xml:space="preserve">Taches </w:t>
            </w:r>
            <w:r w:rsidR="0013053D" w:rsidRPr="0013053D">
              <w:rPr>
                <w:u w:val="single"/>
              </w:rPr>
              <w:t>effectuées</w:t>
            </w:r>
            <w:r>
              <w:t> :</w:t>
            </w:r>
            <w:r w:rsidR="00A926E7">
              <w:t xml:space="preserve"> T</w:t>
            </w:r>
            <w:r>
              <w:t>raitement de texte</w:t>
            </w:r>
            <w:r w:rsidR="00D16572">
              <w:t>(word,excel,</w:t>
            </w:r>
            <w:r w:rsidR="00A926E7">
              <w:t>access,power point,etc…</w:t>
            </w:r>
            <w:r w:rsidR="00D16572">
              <w:t>)</w:t>
            </w:r>
            <w:r>
              <w:t xml:space="preserve">, </w:t>
            </w:r>
            <w:r w:rsidR="0013053D">
              <w:t>création</w:t>
            </w:r>
            <w:r w:rsidR="00D16572">
              <w:t xml:space="preserve"> des power point,</w:t>
            </w:r>
          </w:p>
        </w:tc>
      </w:tr>
      <w:tr w:rsidR="00F61DF9" w:rsidRPr="007A7A77" w:rsidTr="00F61DF9">
        <w:tc>
          <w:tcPr>
            <w:tcW w:w="9355" w:type="dxa"/>
            <w:tcMar>
              <w:top w:w="216" w:type="dxa"/>
            </w:tcMar>
          </w:tcPr>
          <w:p w:rsidR="00864751" w:rsidRDefault="00A926E7" w:rsidP="00864751">
            <w:pPr>
              <w:pStyle w:val="Titre3"/>
              <w:contextualSpacing w:val="0"/>
              <w:outlineLvl w:val="2"/>
            </w:pPr>
            <w:r>
              <w:t>l’entreprise foka constructio</w:t>
            </w:r>
            <w:r>
              <w:t>n</w:t>
            </w:r>
            <w:r>
              <w:t>/</w:t>
            </w:r>
            <w:r>
              <w:t>juillet 2023</w:t>
            </w:r>
            <w:r w:rsidRPr="007A7A77">
              <w:rPr>
                <w:lang w:bidi="fr-FR"/>
              </w:rPr>
              <w:t xml:space="preserve"> –</w:t>
            </w:r>
            <w:r>
              <w:t>septembre</w:t>
            </w:r>
            <w:r>
              <w:t xml:space="preserve"> </w:t>
            </w:r>
            <w:r>
              <w:t>2023</w:t>
            </w:r>
          </w:p>
          <w:p w:rsidR="00D16572" w:rsidRPr="00864751" w:rsidRDefault="00864751" w:rsidP="00864751">
            <w:pPr>
              <w:pStyle w:val="Coordonnes"/>
              <w:jc w:val="left"/>
              <w:rPr>
                <w:b/>
              </w:rPr>
            </w:pPr>
            <w:r w:rsidRPr="00864751">
              <w:rPr>
                <w:u w:val="single"/>
              </w:rPr>
              <w:t>S</w:t>
            </w:r>
            <w:r w:rsidR="00A926E7" w:rsidRPr="00864751">
              <w:rPr>
                <w:u w:val="single"/>
              </w:rPr>
              <w:t xml:space="preserve">tage </w:t>
            </w:r>
            <w:r w:rsidRPr="00864751">
              <w:rPr>
                <w:u w:val="single"/>
              </w:rPr>
              <w:t>académique</w:t>
            </w:r>
            <w:r w:rsidR="00D16572" w:rsidRPr="00864751">
              <w:t> : au service informatique</w:t>
            </w:r>
          </w:p>
          <w:p w:rsidR="00864751" w:rsidRDefault="00D16572" w:rsidP="00864751">
            <w:pPr>
              <w:pStyle w:val="Coordonnes"/>
              <w:jc w:val="left"/>
            </w:pPr>
            <w:r w:rsidRPr="00864751">
              <w:rPr>
                <w:u w:val="single"/>
              </w:rPr>
              <w:t>Taches effectuees</w:t>
            </w:r>
            <w:r w:rsidRPr="00864751">
              <w:t xml:space="preserve"> : traitement de </w:t>
            </w:r>
            <w:r w:rsidR="00864751" w:rsidRPr="00864751">
              <w:t>texte (Word, Excel</w:t>
            </w:r>
            <w:r w:rsidR="00A926E7" w:rsidRPr="00864751">
              <w:t>,</w:t>
            </w:r>
          </w:p>
          <w:p w:rsidR="00F61DF9" w:rsidRPr="00864751" w:rsidRDefault="00864751" w:rsidP="00864751">
            <w:pPr>
              <w:pStyle w:val="Coordonnes"/>
              <w:jc w:val="left"/>
            </w:pPr>
            <w:r w:rsidRPr="00864751">
              <w:t>Access</w:t>
            </w:r>
            <w:r w:rsidR="00A926E7" w:rsidRPr="00864751">
              <w:t>,</w:t>
            </w:r>
            <w:r>
              <w:t xml:space="preserve"> </w:t>
            </w:r>
            <w:r w:rsidR="00A926E7" w:rsidRPr="00864751">
              <w:t>power point,</w:t>
            </w:r>
            <w:r>
              <w:t xml:space="preserve"> </w:t>
            </w:r>
            <w:r w:rsidR="00A926E7" w:rsidRPr="00864751">
              <w:t>etc</w:t>
            </w:r>
            <w:r w:rsidRPr="00864751">
              <w:t>…)</w:t>
            </w:r>
            <w:r w:rsidR="00D16572" w:rsidRPr="00864751">
              <w:t xml:space="preserve">, </w:t>
            </w:r>
            <w:r>
              <w:t xml:space="preserve">création des </w:t>
            </w:r>
            <w:r w:rsidR="00D16572" w:rsidRPr="00864751">
              <w:t>power point</w:t>
            </w:r>
            <w:r w:rsidR="00D16572" w:rsidRPr="00864751">
              <w:t>,</w:t>
            </w:r>
            <w:r>
              <w:t xml:space="preserve"> </w:t>
            </w:r>
            <w:r w:rsidRPr="00864751">
              <w:t>création</w:t>
            </w:r>
            <w:r w:rsidR="00D16572" w:rsidRPr="00864751">
              <w:t xml:space="preserve"> des pages web</w:t>
            </w:r>
            <w:r w:rsidR="00A926E7" w:rsidRPr="00864751">
              <w:t xml:space="preserve"> et site web)</w:t>
            </w:r>
            <w:r w:rsidR="00D16572" w:rsidRPr="00864751">
              <w:t xml:space="preserve"> </w:t>
            </w:r>
          </w:p>
          <w:p w:rsidR="00F61DF9" w:rsidRPr="007A7A77" w:rsidRDefault="00F61DF9" w:rsidP="00F61DF9"/>
        </w:tc>
      </w:tr>
    </w:tbl>
    <w:p w:rsidR="00E45D53" w:rsidRPr="00EE4E13" w:rsidRDefault="00E45D53" w:rsidP="00864751">
      <w:pPr>
        <w:pStyle w:val="Titre1"/>
        <w:jc w:val="center"/>
        <w:rPr>
          <w:u w:val="single"/>
        </w:rPr>
      </w:pPr>
      <w:r w:rsidRPr="00EE4E13">
        <w:rPr>
          <w:u w:val="single"/>
        </w:rPr>
        <w:t>FORMATION ACADEMIQUE</w:t>
      </w:r>
    </w:p>
    <w:tbl>
      <w:tblPr>
        <w:tblStyle w:val="Grilledutableau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eau de disposition Formation"/>
      </w:tblPr>
      <w:tblGrid>
        <w:gridCol w:w="8958"/>
      </w:tblGrid>
      <w:tr w:rsidR="001D0BF1" w:rsidRPr="007A7A77" w:rsidTr="00D66A52">
        <w:tc>
          <w:tcPr>
            <w:tcW w:w="9355" w:type="dxa"/>
          </w:tcPr>
          <w:p w:rsidR="001D0BF1" w:rsidRPr="007A7A77" w:rsidRDefault="00E45D53" w:rsidP="00864751">
            <w:pPr>
              <w:pStyle w:val="Titre3"/>
              <w:contextualSpacing w:val="0"/>
            </w:pPr>
            <w:r>
              <w:t>2024-2025</w:t>
            </w:r>
            <w:r w:rsidR="00864751">
              <w:t xml:space="preserve"> : </w:t>
            </w:r>
            <w:r>
              <w:t>Etudiant</w:t>
            </w:r>
            <w:r w:rsidR="001D0BF1" w:rsidRPr="007A7A77">
              <w:rPr>
                <w:lang w:bidi="fr-FR"/>
              </w:rPr>
              <w:t xml:space="preserve"> </w:t>
            </w:r>
            <w:r>
              <w:rPr>
                <w:rStyle w:val="Rfrenceple"/>
              </w:rPr>
              <w:t xml:space="preserve">a iut de </w:t>
            </w:r>
            <w:r w:rsidR="00864751">
              <w:rPr>
                <w:rStyle w:val="Rfrenceple"/>
              </w:rPr>
              <w:t>DOUALA (INSTITUT</w:t>
            </w:r>
            <w:r>
              <w:rPr>
                <w:rStyle w:val="Rfrenceple"/>
              </w:rPr>
              <w:t xml:space="preserve"> universitaire des technologies)</w:t>
            </w:r>
          </w:p>
          <w:p w:rsidR="007538DC" w:rsidRPr="007A7A77" w:rsidRDefault="00E45D53" w:rsidP="00E45D53">
            <w:pPr>
              <w:contextualSpacing w:val="0"/>
            </w:pPr>
            <w:r>
              <w:t xml:space="preserve">En </w:t>
            </w:r>
            <w:r w:rsidR="00864751">
              <w:t>génie</w:t>
            </w:r>
            <w:r>
              <w:t xml:space="preserve"> informatique</w:t>
            </w:r>
            <w:r w:rsidR="00864751">
              <w:t>.</w:t>
            </w:r>
          </w:p>
        </w:tc>
      </w:tr>
      <w:tr w:rsidR="00F61DF9" w:rsidRPr="007A7A77" w:rsidTr="00F61DF9">
        <w:tc>
          <w:tcPr>
            <w:tcW w:w="9355" w:type="dxa"/>
            <w:tcMar>
              <w:top w:w="216" w:type="dxa"/>
            </w:tcMar>
          </w:tcPr>
          <w:p w:rsidR="00F61DF9" w:rsidRPr="007A7A77" w:rsidRDefault="00D77436" w:rsidP="00864751">
            <w:pPr>
              <w:pStyle w:val="Titre3"/>
              <w:contextualSpacing w:val="0"/>
            </w:pPr>
            <w:r>
              <w:t>2023-2024</w:t>
            </w:r>
            <w:r w:rsidR="00864751">
              <w:t> : ETUDIANT A</w:t>
            </w:r>
            <w:r>
              <w:rPr>
                <w:rStyle w:val="Rfrenceple"/>
              </w:rPr>
              <w:t xml:space="preserve"> l’ud de douala</w:t>
            </w:r>
            <w:r w:rsidR="00864751">
              <w:rPr>
                <w:rStyle w:val="Rfrenceple"/>
              </w:rPr>
              <w:t xml:space="preserve"> (UNIVERSITE</w:t>
            </w:r>
            <w:r>
              <w:rPr>
                <w:rStyle w:val="Rfrenceple"/>
              </w:rPr>
              <w:t xml:space="preserve"> de douala)</w:t>
            </w:r>
          </w:p>
          <w:p w:rsidR="00F61DF9" w:rsidRDefault="00D77436" w:rsidP="00D77436">
            <w:r>
              <w:t xml:space="preserve">En Informatique </w:t>
            </w:r>
          </w:p>
          <w:p w:rsidR="00D77436" w:rsidRPr="00864751" w:rsidRDefault="00D77436" w:rsidP="00864751">
            <w:pPr>
              <w:pStyle w:val="Titre3"/>
              <w:contextualSpacing w:val="0"/>
              <w:outlineLvl w:val="2"/>
              <w:rPr>
                <w:b w:val="0"/>
              </w:rPr>
            </w:pPr>
            <w:r>
              <w:t>2022-2023</w:t>
            </w:r>
            <w:r w:rsidR="00864751">
              <w:t xml:space="preserve"> : </w:t>
            </w:r>
            <w:r w:rsidRPr="00864751">
              <w:t>BACCALAUREAT</w:t>
            </w:r>
            <w:r>
              <w:t xml:space="preserve"> D </w:t>
            </w:r>
            <w:r w:rsidRPr="00864751">
              <w:rPr>
                <w:b w:val="0"/>
              </w:rPr>
              <w:t xml:space="preserve">de l’enseignement </w:t>
            </w:r>
            <w:r w:rsidR="00864751" w:rsidRPr="00864751">
              <w:rPr>
                <w:b w:val="0"/>
              </w:rPr>
              <w:t>générale au</w:t>
            </w:r>
            <w:r w:rsidRPr="00864751">
              <w:rPr>
                <w:b w:val="0"/>
              </w:rPr>
              <w:t xml:space="preserve"> </w:t>
            </w:r>
            <w:r w:rsidR="00864751" w:rsidRPr="00864751">
              <w:rPr>
                <w:b w:val="0"/>
              </w:rPr>
              <w:t>collège</w:t>
            </w:r>
            <w:r w:rsidRPr="00864751">
              <w:rPr>
                <w:b w:val="0"/>
              </w:rPr>
              <w:t xml:space="preserve"> </w:t>
            </w:r>
            <w:r w:rsidR="00864751" w:rsidRPr="00864751">
              <w:rPr>
                <w:b w:val="0"/>
              </w:rPr>
              <w:t>Saker</w:t>
            </w:r>
            <w:r w:rsidRPr="00864751">
              <w:rPr>
                <w:b w:val="0"/>
              </w:rPr>
              <w:t xml:space="preserve"> a deido</w:t>
            </w:r>
          </w:p>
          <w:p w:rsidR="00D77436" w:rsidRPr="007A7A77" w:rsidRDefault="00D77436" w:rsidP="00D77436"/>
        </w:tc>
      </w:tr>
    </w:tbl>
    <w:sdt>
      <w:sdtPr>
        <w:alias w:val="Compétences :"/>
        <w:tag w:val="Compétences :"/>
        <w:id w:val="-1392877668"/>
        <w:placeholder>
          <w:docPart w:val="2725B5DECC5C460F9D1687FB2973DF6F"/>
        </w:placeholder>
        <w:temporary/>
        <w:showingPlcHdr/>
        <w15:appearance w15:val="hidden"/>
      </w:sdtPr>
      <w:sdtEndPr/>
      <w:sdtContent>
        <w:p w:rsidR="00486277" w:rsidRPr="007A7A77" w:rsidRDefault="00486277" w:rsidP="00864751">
          <w:pPr>
            <w:pStyle w:val="Titre1"/>
            <w:jc w:val="center"/>
          </w:pPr>
          <w:r w:rsidRPr="00EE4E13">
            <w:rPr>
              <w:u w:val="single"/>
              <w:lang w:bidi="fr-FR"/>
            </w:rPr>
            <w:t>Compétences</w:t>
          </w:r>
        </w:p>
      </w:sdtContent>
    </w:sdt>
    <w:tbl>
      <w:tblPr>
        <w:tblStyle w:val="Grilledutableau"/>
        <w:tblW w:w="1267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"/>
      </w:tblPr>
      <w:tblGrid>
        <w:gridCol w:w="4410"/>
        <w:gridCol w:w="4616"/>
        <w:gridCol w:w="4616"/>
        <w:gridCol w:w="4616"/>
        <w:gridCol w:w="4616"/>
      </w:tblGrid>
      <w:tr w:rsidR="00871B75" w:rsidRPr="007A7A77" w:rsidTr="00871B75">
        <w:tc>
          <w:tcPr>
            <w:tcW w:w="4410" w:type="dxa"/>
          </w:tcPr>
          <w:p w:rsidR="00871B75" w:rsidRPr="007A7A77" w:rsidRDefault="00871B75" w:rsidP="00871B75">
            <w:pPr>
              <w:pStyle w:val="Listepuces"/>
              <w:contextualSpacing w:val="0"/>
            </w:pPr>
            <w:r>
              <w:t xml:space="preserve">Peinture </w:t>
            </w:r>
          </w:p>
          <w:p w:rsidR="00871B75" w:rsidRPr="007A7A77" w:rsidRDefault="00871B75" w:rsidP="00871B75">
            <w:pPr>
              <w:pStyle w:val="Listepuces"/>
              <w:contextualSpacing w:val="0"/>
            </w:pPr>
            <w:r>
              <w:t>Bonne Maitrise de Microsoft-office</w:t>
            </w:r>
            <w:r w:rsidR="00864751">
              <w:t xml:space="preserve"> </w:t>
            </w:r>
            <w:r>
              <w:t>(</w:t>
            </w:r>
            <w:r w:rsidR="00864751">
              <w:t>Word</w:t>
            </w:r>
            <w:r>
              <w:t>,</w:t>
            </w:r>
            <w:r w:rsidR="00864751">
              <w:t xml:space="preserve"> Excel</w:t>
            </w:r>
            <w:r>
              <w:t>,</w:t>
            </w:r>
            <w:r w:rsidR="00864751">
              <w:t xml:space="preserve"> </w:t>
            </w:r>
            <w:r>
              <w:t>power point,</w:t>
            </w:r>
            <w:r w:rsidR="00864751">
              <w:t xml:space="preserve"> M</w:t>
            </w:r>
            <w:r>
              <w:t xml:space="preserve">s projet) </w:t>
            </w:r>
          </w:p>
        </w:tc>
        <w:tc>
          <w:tcPr>
            <w:tcW w:w="4616" w:type="dxa"/>
          </w:tcPr>
          <w:p w:rsidR="00871B75" w:rsidRPr="007A7A77" w:rsidRDefault="00871B75" w:rsidP="00871B75">
            <w:pPr>
              <w:pStyle w:val="Listepuces"/>
              <w:contextualSpacing w:val="0"/>
            </w:pPr>
            <w:r>
              <w:t>Marketing</w:t>
            </w:r>
          </w:p>
          <w:p w:rsidR="00871B75" w:rsidRPr="007A7A77" w:rsidRDefault="00871B75" w:rsidP="00871B75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</w:pPr>
          </w:p>
          <w:p w:rsidR="00871B75" w:rsidRPr="007A7A77" w:rsidRDefault="00871B75" w:rsidP="00871B75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16" w:type="dxa"/>
          </w:tcPr>
          <w:p w:rsidR="00871B75" w:rsidRPr="007A7A77" w:rsidRDefault="00871B75" w:rsidP="00871B75">
            <w:pPr>
              <w:pStyle w:val="Listepuces"/>
              <w:contextualSpacing w:val="0"/>
            </w:pPr>
            <w:r>
              <w:t>Commerce</w:t>
            </w:r>
          </w:p>
          <w:p w:rsidR="00871B75" w:rsidRPr="007A7A77" w:rsidRDefault="00871B75" w:rsidP="00871B75">
            <w:pPr>
              <w:pStyle w:val="Listepuces"/>
              <w:numPr>
                <w:ilvl w:val="0"/>
                <w:numId w:val="0"/>
              </w:numPr>
              <w:ind w:left="360"/>
            </w:pPr>
          </w:p>
        </w:tc>
        <w:tc>
          <w:tcPr>
            <w:tcW w:w="4616" w:type="dxa"/>
          </w:tcPr>
          <w:p w:rsidR="00871B75" w:rsidRPr="007A7A77" w:rsidRDefault="00871B75" w:rsidP="00871B75">
            <w:pPr>
              <w:pStyle w:val="Listepuces"/>
              <w:contextualSpacing w:val="0"/>
            </w:pPr>
            <w:r>
              <w:t>Marketing</w:t>
            </w:r>
          </w:p>
          <w:p w:rsidR="00871B75" w:rsidRPr="007A7A77" w:rsidRDefault="00871B75" w:rsidP="00871B75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</w:pPr>
          </w:p>
          <w:p w:rsidR="00871B75" w:rsidRPr="007A7A77" w:rsidRDefault="00871B75" w:rsidP="00871B75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:rsidR="00871B75" w:rsidRPr="007A7A77" w:rsidRDefault="00871B75" w:rsidP="00871B75">
            <w:pPr>
              <w:pStyle w:val="Listepuces"/>
              <w:contextualSpacing w:val="0"/>
            </w:pPr>
            <w:r>
              <w:t>Marketing</w:t>
            </w:r>
          </w:p>
          <w:p w:rsidR="00871B75" w:rsidRPr="007A7A77" w:rsidRDefault="00871B75" w:rsidP="00871B75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</w:pPr>
          </w:p>
          <w:p w:rsidR="00871B75" w:rsidRPr="007A7A77" w:rsidRDefault="00871B75" w:rsidP="00871B75">
            <w:pPr>
              <w:pStyle w:val="Listepuces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és :"/>
        <w:tag w:val="Activités :"/>
        <w:id w:val="1223332893"/>
        <w:placeholder>
          <w:docPart w:val="1321F94D9EC8462F993AF52FDAAC315F"/>
        </w:placeholder>
        <w:temporary/>
        <w:showingPlcHdr/>
        <w15:appearance w15:val="hidden"/>
      </w:sdtPr>
      <w:sdtEndPr/>
      <w:sdtContent>
        <w:p w:rsidR="00AD782D" w:rsidRPr="007A7A77" w:rsidRDefault="0062312F" w:rsidP="00864751">
          <w:pPr>
            <w:pStyle w:val="Titre1"/>
            <w:jc w:val="center"/>
          </w:pPr>
          <w:r w:rsidRPr="00EE4E13">
            <w:rPr>
              <w:u w:val="single"/>
              <w:lang w:bidi="fr-FR"/>
            </w:rPr>
            <w:t>Activités</w:t>
          </w:r>
        </w:p>
      </w:sdtContent>
    </w:sdt>
    <w:p w:rsidR="00871B75" w:rsidRPr="007A7A77" w:rsidRDefault="00871B75" w:rsidP="00871B75">
      <w:pPr>
        <w:pStyle w:val="Listepuces"/>
      </w:pPr>
      <w:r>
        <w:t>Football</w:t>
      </w:r>
    </w:p>
    <w:p w:rsidR="00871B75" w:rsidRPr="007A7A77" w:rsidRDefault="00871B75" w:rsidP="00871B75">
      <w:pPr>
        <w:pStyle w:val="Listepuces"/>
      </w:pPr>
      <w:r>
        <w:t>Lecture</w:t>
      </w:r>
    </w:p>
    <w:p w:rsidR="00871B75" w:rsidRDefault="00871B75" w:rsidP="00871B75">
      <w:pPr>
        <w:pStyle w:val="Listepuces"/>
      </w:pPr>
      <w:r>
        <w:t>Peinture</w:t>
      </w:r>
      <w:r w:rsidR="00864751">
        <w:t xml:space="preserve"> </w:t>
      </w:r>
    </w:p>
    <w:p w:rsidR="00EE4E13" w:rsidRPr="00EE4E13" w:rsidRDefault="00EE4E13" w:rsidP="00EE4E13">
      <w:pPr>
        <w:pStyle w:val="Titre1"/>
        <w:jc w:val="center"/>
        <w:rPr>
          <w:u w:val="single"/>
        </w:rPr>
      </w:pPr>
      <w:r w:rsidRPr="00EE4E13">
        <w:rPr>
          <w:u w:val="single"/>
        </w:rPr>
        <w:lastRenderedPageBreak/>
        <w:t>LANGUES</w:t>
      </w:r>
    </w:p>
    <w:p w:rsidR="00EE4E13" w:rsidRDefault="00EE4E13" w:rsidP="00EE4E13">
      <w:pPr>
        <w:pStyle w:val="Listepuces"/>
      </w:pPr>
      <w:r>
        <w:t>Français</w:t>
      </w:r>
    </w:p>
    <w:p w:rsidR="00EE4E13" w:rsidRDefault="00EE4E13" w:rsidP="00EE4E13">
      <w:pPr>
        <w:pStyle w:val="Listepuces"/>
      </w:pPr>
      <w:r>
        <w:t>Anglais</w:t>
      </w:r>
    </w:p>
    <w:p w:rsidR="00EE4E13" w:rsidRDefault="00EE4E13" w:rsidP="00EE4E13">
      <w:pPr>
        <w:pStyle w:val="Titre1"/>
        <w:jc w:val="center"/>
        <w:rPr>
          <w:rFonts w:ascii="Calibri" w:eastAsiaTheme="minorHAnsi" w:hAnsi="Calibri" w:cs="Calibri"/>
          <w:color w:val="595959" w:themeColor="text1" w:themeTint="A6"/>
          <w:sz w:val="22"/>
          <w:szCs w:val="22"/>
        </w:rPr>
      </w:pPr>
    </w:p>
    <w:p w:rsidR="00EE4E13" w:rsidRPr="007A7A77" w:rsidRDefault="00EE4E13" w:rsidP="00EE4E13">
      <w:pPr>
        <w:pStyle w:val="Listepuces"/>
        <w:numPr>
          <w:ilvl w:val="0"/>
          <w:numId w:val="0"/>
        </w:numPr>
        <w:ind w:left="360"/>
      </w:pPr>
    </w:p>
    <w:p w:rsidR="00B51D1B" w:rsidRPr="007A7A77" w:rsidRDefault="00B51D1B" w:rsidP="006E1507">
      <w:bookmarkStart w:id="0" w:name="_GoBack"/>
      <w:bookmarkEnd w:id="0"/>
    </w:p>
    <w:sectPr w:rsidR="00B51D1B" w:rsidRPr="007A7A77" w:rsidSect="0013053D">
      <w:footerReference w:type="default" r:id="rId9"/>
      <w:headerReference w:type="first" r:id="rId10"/>
      <w:pgSz w:w="11906" w:h="16838" w:code="9"/>
      <w:pgMar w:top="950" w:right="1440" w:bottom="1080" w:left="1440" w:header="576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46C" w:rsidRDefault="0091646C" w:rsidP="0068194B">
      <w:r>
        <w:separator/>
      </w:r>
    </w:p>
    <w:p w:rsidR="0091646C" w:rsidRDefault="0091646C"/>
    <w:p w:rsidR="0091646C" w:rsidRDefault="0091646C"/>
  </w:endnote>
  <w:endnote w:type="continuationSeparator" w:id="0">
    <w:p w:rsidR="0091646C" w:rsidRDefault="0091646C" w:rsidP="0068194B">
      <w:r>
        <w:continuationSeparator/>
      </w:r>
    </w:p>
    <w:p w:rsidR="0091646C" w:rsidRDefault="0091646C"/>
    <w:p w:rsidR="0091646C" w:rsidRDefault="009164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7D4189" w:rsidRDefault="002B2958">
        <w:pPr>
          <w:pStyle w:val="Pieddepage"/>
        </w:pPr>
        <w:r w:rsidRPr="007D4189">
          <w:rPr>
            <w:lang w:bidi="fr-FR"/>
          </w:rPr>
          <w:fldChar w:fldCharType="begin"/>
        </w:r>
        <w:r w:rsidRPr="007D4189">
          <w:rPr>
            <w:lang w:bidi="fr-FR"/>
          </w:rPr>
          <w:instrText xml:space="preserve"> PAGE   \* MERGEFORMAT </w:instrText>
        </w:r>
        <w:r w:rsidRPr="007D4189">
          <w:rPr>
            <w:lang w:bidi="fr-FR"/>
          </w:rPr>
          <w:fldChar w:fldCharType="separate"/>
        </w:r>
        <w:r w:rsidR="00EE4E13">
          <w:rPr>
            <w:noProof/>
            <w:lang w:bidi="fr-FR"/>
          </w:rPr>
          <w:t>2</w:t>
        </w:r>
        <w:r w:rsidRPr="007D4189"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46C" w:rsidRDefault="0091646C" w:rsidP="0068194B">
      <w:r>
        <w:separator/>
      </w:r>
    </w:p>
    <w:p w:rsidR="0091646C" w:rsidRDefault="0091646C"/>
    <w:p w:rsidR="0091646C" w:rsidRDefault="0091646C"/>
  </w:footnote>
  <w:footnote w:type="continuationSeparator" w:id="0">
    <w:p w:rsidR="0091646C" w:rsidRDefault="0091646C" w:rsidP="0068194B">
      <w:r>
        <w:continuationSeparator/>
      </w:r>
    </w:p>
    <w:p w:rsidR="0091646C" w:rsidRDefault="0091646C"/>
    <w:p w:rsidR="0091646C" w:rsidRDefault="009164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En-tte"/>
    </w:pPr>
    <w:r w:rsidRPr="004E01E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7993F2" wp14:editId="582D7E1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necteur droit 5" descr="Ligne de séparation du titr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C7624C2" id="Connecteur droit 5" o:spid="_x0000_s1026" alt="Ligne de séparation du titr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A42C3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28B640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enum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CF6C5E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0E7162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4E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3053D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4BE6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785E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1070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7A77"/>
    <w:rsid w:val="007C0566"/>
    <w:rsid w:val="007C606B"/>
    <w:rsid w:val="007D4189"/>
    <w:rsid w:val="007E6A61"/>
    <w:rsid w:val="00801140"/>
    <w:rsid w:val="00803404"/>
    <w:rsid w:val="00834955"/>
    <w:rsid w:val="00855B59"/>
    <w:rsid w:val="00860461"/>
    <w:rsid w:val="00864751"/>
    <w:rsid w:val="0086487C"/>
    <w:rsid w:val="00870B20"/>
    <w:rsid w:val="00871B75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4EF"/>
    <w:rsid w:val="00913946"/>
    <w:rsid w:val="0091646C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6E7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2554A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6572"/>
    <w:rsid w:val="00D243A9"/>
    <w:rsid w:val="00D305E5"/>
    <w:rsid w:val="00D37CD3"/>
    <w:rsid w:val="00D66A52"/>
    <w:rsid w:val="00D66EFA"/>
    <w:rsid w:val="00D72A2D"/>
    <w:rsid w:val="00D77436"/>
    <w:rsid w:val="00D9521A"/>
    <w:rsid w:val="00DA3914"/>
    <w:rsid w:val="00DA59AA"/>
    <w:rsid w:val="00DB6915"/>
    <w:rsid w:val="00DB7E1E"/>
    <w:rsid w:val="00DC1B78"/>
    <w:rsid w:val="00DC2A2F"/>
    <w:rsid w:val="00DC4975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45D53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4E13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875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189"/>
    <w:rPr>
      <w:rFonts w:ascii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7D4189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7D4189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7D4189"/>
    <w:pPr>
      <w:outlineLvl w:val="2"/>
    </w:pPr>
    <w:rPr>
      <w:rFonts w:eastAsiaTheme="majorEastAsia"/>
      <w:b/>
      <w:caps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189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189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189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189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189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189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7D41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7D4189"/>
    <w:rPr>
      <w:rFonts w:ascii="Consolas" w:hAnsi="Consolas" w:cs="Calibri"/>
      <w:b/>
      <w:color w:val="0E4125" w:themeColor="accent1" w:themeShade="80"/>
      <w:szCs w:val="20"/>
    </w:rPr>
  </w:style>
  <w:style w:type="paragraph" w:styleId="Titre">
    <w:name w:val="Title"/>
    <w:basedOn w:val="Normal"/>
    <w:link w:val="TitreCar"/>
    <w:uiPriority w:val="1"/>
    <w:qFormat/>
    <w:rsid w:val="007D4189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itreCar">
    <w:name w:val="Titre Car"/>
    <w:basedOn w:val="Policepardfaut"/>
    <w:link w:val="Titre"/>
    <w:uiPriority w:val="1"/>
    <w:rsid w:val="007D4189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-tte">
    <w:name w:val="header"/>
    <w:basedOn w:val="Normal"/>
    <w:link w:val="En-tteCar"/>
    <w:uiPriority w:val="99"/>
    <w:unhideWhenUsed/>
    <w:rsid w:val="007D4189"/>
  </w:style>
  <w:style w:type="character" w:customStyle="1" w:styleId="En-tteCar">
    <w:name w:val="En-tête Car"/>
    <w:basedOn w:val="Policepardfaut"/>
    <w:link w:val="En-tte"/>
    <w:uiPriority w:val="99"/>
    <w:rsid w:val="007D4189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7D4189"/>
    <w:pPr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7D4189"/>
    <w:rPr>
      <w:rFonts w:ascii="Calibri" w:hAnsi="Calibri" w:cs="Calibri"/>
    </w:rPr>
  </w:style>
  <w:style w:type="character" w:styleId="Textedelespacerserv">
    <w:name w:val="Placeholder Text"/>
    <w:basedOn w:val="Policepardfaut"/>
    <w:uiPriority w:val="99"/>
    <w:semiHidden/>
    <w:rsid w:val="007D4189"/>
    <w:rPr>
      <w:rFonts w:ascii="Calibri" w:hAnsi="Calibri" w:cs="Calibri"/>
      <w:color w:val="595959" w:themeColor="text1" w:themeTint="A6"/>
    </w:rPr>
  </w:style>
  <w:style w:type="paragraph" w:customStyle="1" w:styleId="Coordonnes">
    <w:name w:val="Coordonnées"/>
    <w:basedOn w:val="Normal"/>
    <w:uiPriority w:val="3"/>
    <w:qFormat/>
    <w:rsid w:val="007D4189"/>
    <w:pPr>
      <w:jc w:val="center"/>
    </w:pPr>
  </w:style>
  <w:style w:type="character" w:customStyle="1" w:styleId="Titre1Car">
    <w:name w:val="Titre 1 Car"/>
    <w:basedOn w:val="Policepardfaut"/>
    <w:link w:val="Titre1"/>
    <w:uiPriority w:val="9"/>
    <w:rsid w:val="007D418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D4189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D4189"/>
    <w:rPr>
      <w:rFonts w:ascii="Calibri" w:eastAsiaTheme="majorEastAsia" w:hAnsi="Calibri" w:cs="Calibri"/>
      <w:b/>
      <w:caps/>
      <w:szCs w:val="24"/>
    </w:rPr>
  </w:style>
  <w:style w:type="table" w:styleId="Grilledutableau">
    <w:name w:val="Table Grid"/>
    <w:basedOn w:val="TableauNormal"/>
    <w:uiPriority w:val="39"/>
    <w:rsid w:val="007D4189"/>
    <w:pPr>
      <w:contextualSpacing/>
    </w:pPr>
    <w:tblPr/>
  </w:style>
  <w:style w:type="character" w:styleId="Rfrenceple">
    <w:name w:val="Subtle Reference"/>
    <w:basedOn w:val="Policepardfaut"/>
    <w:uiPriority w:val="10"/>
    <w:qFormat/>
    <w:rsid w:val="007D4189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epuces">
    <w:name w:val="List Bullet"/>
    <w:basedOn w:val="Normal"/>
    <w:uiPriority w:val="11"/>
    <w:qFormat/>
    <w:rsid w:val="007D4189"/>
    <w:pPr>
      <w:numPr>
        <w:numId w:val="5"/>
      </w:numPr>
    </w:pPr>
  </w:style>
  <w:style w:type="paragraph" w:styleId="Listenumros">
    <w:name w:val="List Number"/>
    <w:basedOn w:val="Normal"/>
    <w:uiPriority w:val="13"/>
    <w:qFormat/>
    <w:rsid w:val="007D4189"/>
    <w:pPr>
      <w:numPr>
        <w:numId w:val="7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D4189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D4189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4189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D4189"/>
    <w:pPr>
      <w:spacing w:after="200"/>
    </w:pPr>
    <w:rPr>
      <w:i/>
      <w:iCs/>
      <w:color w:val="161616" w:themeColor="text2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D4189"/>
    <w:pPr>
      <w:outlineLvl w:val="9"/>
    </w:p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7D4189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7D4189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7D4189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7D4189"/>
    <w:rPr>
      <w:rFonts w:ascii="Calibri" w:hAnsi="Calibri" w:cs="Calibri"/>
      <w:i/>
      <w:iCs/>
      <w:color w:val="1D824C" w:themeColor="accent1"/>
    </w:rPr>
  </w:style>
  <w:style w:type="character" w:styleId="Titredulivre">
    <w:name w:val="Book Title"/>
    <w:basedOn w:val="Policepardfaut"/>
    <w:uiPriority w:val="33"/>
    <w:semiHidden/>
    <w:unhideWhenUsed/>
    <w:rsid w:val="007D4189"/>
    <w:rPr>
      <w:rFonts w:ascii="Calibri" w:hAnsi="Calibri" w:cs="Calibri"/>
      <w:b/>
      <w:bCs/>
      <w:i/>
      <w:iCs/>
      <w:spacing w:val="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rsid w:val="007D4189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4189"/>
    <w:rPr>
      <w:rFonts w:ascii="Calibri" w:eastAsiaTheme="minorEastAsia" w:hAnsi="Calibri" w:cs="Calibri"/>
      <w:color w:val="5A5A5A" w:themeColor="text1" w:themeTint="A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189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189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7D4189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7D4189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7D4189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7D4189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7D4189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D4189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D4189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D418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D4189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D4189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D4189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D4189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D4189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7D4189"/>
    <w:rPr>
      <w:rFonts w:ascii="Georgia" w:eastAsiaTheme="majorEastAsia" w:hAnsi="Georgia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D4189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D4189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D4189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D4189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7D4189"/>
    <w:rPr>
      <w:rFonts w:ascii="Consolas" w:hAnsi="Consolas" w:cs="Calibri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7D4189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7D4189"/>
    <w:rPr>
      <w:rFonts w:ascii="Consolas" w:hAnsi="Consolas" w:cs="Calibri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D4189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phie">
    <w:name w:val="Bibliography"/>
    <w:basedOn w:val="Normal"/>
    <w:next w:val="Normal"/>
    <w:uiPriority w:val="37"/>
    <w:semiHidden/>
    <w:unhideWhenUsed/>
    <w:rsid w:val="007D4189"/>
  </w:style>
  <w:style w:type="paragraph" w:styleId="Normalcentr">
    <w:name w:val="Block Text"/>
    <w:basedOn w:val="Normal"/>
    <w:uiPriority w:val="99"/>
    <w:semiHidden/>
    <w:unhideWhenUsed/>
    <w:rsid w:val="007D4189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7D418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7D4189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7D418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7D4189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7D4189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7D418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7D4189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7D4189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7D4189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7D418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7D4189"/>
    <w:rPr>
      <w:rFonts w:ascii="Calibri" w:hAnsi="Calibri" w:cs="Calibri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7D4189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7D4189"/>
    <w:rPr>
      <w:rFonts w:ascii="Calibri" w:hAnsi="Calibri" w:cs="Calibri"/>
    </w:rPr>
  </w:style>
  <w:style w:type="table" w:styleId="Grillecouleur">
    <w:name w:val="Colorful Grid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7D4189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7D4189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7D4189"/>
  </w:style>
  <w:style w:type="character" w:customStyle="1" w:styleId="DateCar">
    <w:name w:val="Date Car"/>
    <w:basedOn w:val="Policepardfaut"/>
    <w:link w:val="Date"/>
    <w:uiPriority w:val="99"/>
    <w:semiHidden/>
    <w:rsid w:val="007D4189"/>
    <w:rPr>
      <w:rFonts w:ascii="Calibri" w:hAnsi="Calibri" w:cs="Calibri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7D4189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7D4189"/>
    <w:rPr>
      <w:rFonts w:ascii="Calibri" w:hAnsi="Calibri" w:cs="Calibri"/>
    </w:rPr>
  </w:style>
  <w:style w:type="character" w:styleId="Appeldenotedefin">
    <w:name w:val="end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paragraph" w:styleId="Adressedestinataire">
    <w:name w:val="envelope address"/>
    <w:basedOn w:val="Normal"/>
    <w:uiPriority w:val="99"/>
    <w:semiHidden/>
    <w:unhideWhenUsed/>
    <w:rsid w:val="007D4189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7D4189"/>
    <w:rPr>
      <w:rFonts w:ascii="Calibri" w:hAnsi="Calibri" w:cs="Calibri"/>
      <w:color w:val="BF4A27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7D4189"/>
    <w:rPr>
      <w:rFonts w:ascii="Calibri" w:hAnsi="Calibri" w:cs="Calibri"/>
      <w:vertAlign w:val="superscript"/>
    </w:rPr>
  </w:style>
  <w:style w:type="table" w:styleId="TableauGrille1Clair">
    <w:name w:val="Grid Table 1 Light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7D4189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7D4189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3">
    <w:name w:val="Grid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7D418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7D4189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4189"/>
    <w:rPr>
      <w:rFonts w:ascii="Georgia" w:eastAsiaTheme="majorEastAsia" w:hAnsi="Georgia" w:cstheme="majorBidi"/>
      <w:color w:val="0E4025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7D4189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7D4189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7D4189"/>
    <w:rPr>
      <w:rFonts w:ascii="Consolas" w:hAnsi="Consolas" w:cs="Calibri"/>
      <w:sz w:val="24"/>
      <w:szCs w:val="24"/>
    </w:rPr>
  </w:style>
  <w:style w:type="character" w:styleId="VariableHTML">
    <w:name w:val="HTML Variable"/>
    <w:basedOn w:val="Policepardfaut"/>
    <w:uiPriority w:val="99"/>
    <w:semiHidden/>
    <w:unhideWhenUsed/>
    <w:rsid w:val="007D4189"/>
    <w:rPr>
      <w:rFonts w:ascii="Calibri" w:hAnsi="Calibri" w:cs="Calibri"/>
      <w:i/>
      <w:iCs/>
    </w:rPr>
  </w:style>
  <w:style w:type="character" w:styleId="Lienhypertexte">
    <w:name w:val="Hyperlink"/>
    <w:basedOn w:val="Policepardfaut"/>
    <w:uiPriority w:val="99"/>
    <w:unhideWhenUsed/>
    <w:rsid w:val="007D4189"/>
    <w:rPr>
      <w:rFonts w:ascii="Calibri" w:hAnsi="Calibri" w:cs="Calibri"/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18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D418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D418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D418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D418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D418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D418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D418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D4189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7D4189"/>
    <w:rPr>
      <w:rFonts w:ascii="Georgia" w:eastAsiaTheme="majorEastAsia" w:hAnsi="Georgia" w:cstheme="majorBidi"/>
      <w:b/>
      <w:bCs/>
    </w:rPr>
  </w:style>
  <w:style w:type="character" w:styleId="Emphaseintense">
    <w:name w:val="Intense Emphasis"/>
    <w:basedOn w:val="Policepardfaut"/>
    <w:uiPriority w:val="2"/>
    <w:rsid w:val="007D4189"/>
    <w:rPr>
      <w:rFonts w:ascii="Georgia" w:hAnsi="Georgia" w:cs="Calibri"/>
      <w:b/>
      <w:iCs/>
      <w:color w:val="262626" w:themeColor="text1" w:themeTint="D9"/>
      <w:sz w:val="70"/>
    </w:rPr>
  </w:style>
  <w:style w:type="table" w:styleId="Grilleclaire">
    <w:name w:val="Light Grid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7D4189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7D418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paragraph" w:styleId="Liste">
    <w:name w:val="List"/>
    <w:basedOn w:val="Normal"/>
    <w:uiPriority w:val="99"/>
    <w:semiHidden/>
    <w:unhideWhenUsed/>
    <w:rsid w:val="007D418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7D418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7D418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7D418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7D4189"/>
    <w:pPr>
      <w:ind w:left="180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7D4189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7D4189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7D4189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7D418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7D418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7D418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7D418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7D4189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7D4189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7D418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7D4189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7D4189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rsid w:val="007D4189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7D418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2">
    <w:name w:val="List Table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7D4189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3">
    <w:name w:val="List Table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7D4189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7D4189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7D4189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7D418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7D4189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7D4189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7D4189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7D4189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7D4189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7D4189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7D418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7D4189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7D4189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7D4189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7D4189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7D4189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7D4189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7D418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7D4189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7D4189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7D4189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7D41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7D41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7D4189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7D418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D4189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7D418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7D4189"/>
  </w:style>
  <w:style w:type="character" w:customStyle="1" w:styleId="TitredenoteCar">
    <w:name w:val="Titre de note Car"/>
    <w:basedOn w:val="Policepardfaut"/>
    <w:link w:val="Titredenote"/>
    <w:uiPriority w:val="99"/>
    <w:semiHidden/>
    <w:rsid w:val="007D4189"/>
    <w:rPr>
      <w:rFonts w:ascii="Calibri" w:hAnsi="Calibri" w:cs="Calibri"/>
    </w:rPr>
  </w:style>
  <w:style w:type="character" w:styleId="Numrodepage">
    <w:name w:val="page number"/>
    <w:basedOn w:val="Policepardfaut"/>
    <w:uiPriority w:val="99"/>
    <w:semiHidden/>
    <w:unhideWhenUsed/>
    <w:rsid w:val="007D4189"/>
    <w:rPr>
      <w:rFonts w:ascii="Calibri" w:hAnsi="Calibri" w:cs="Calibri"/>
    </w:rPr>
  </w:style>
  <w:style w:type="table" w:styleId="Tableausimple1">
    <w:name w:val="Plain Table 1"/>
    <w:basedOn w:val="TableauNormal"/>
    <w:uiPriority w:val="41"/>
    <w:rsid w:val="007D418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7D418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7D418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7D418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7D41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7D4189"/>
  </w:style>
  <w:style w:type="character" w:customStyle="1" w:styleId="SalutationsCar">
    <w:name w:val="Salutations Car"/>
    <w:basedOn w:val="Policepardfaut"/>
    <w:link w:val="Salutations"/>
    <w:uiPriority w:val="99"/>
    <w:semiHidden/>
    <w:rsid w:val="007D4189"/>
    <w:rPr>
      <w:rFonts w:ascii="Calibri" w:hAnsi="Calibri" w:cs="Calibri"/>
    </w:rPr>
  </w:style>
  <w:style w:type="paragraph" w:styleId="Signature">
    <w:name w:val="Signature"/>
    <w:basedOn w:val="Normal"/>
    <w:link w:val="SignatureCar"/>
    <w:uiPriority w:val="99"/>
    <w:semiHidden/>
    <w:unhideWhenUsed/>
    <w:rsid w:val="007D4189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7D4189"/>
    <w:rPr>
      <w:rFonts w:ascii="Calibri" w:hAnsi="Calibri" w:cs="Calibri"/>
    </w:rPr>
  </w:style>
  <w:style w:type="character" w:styleId="Emphaseple">
    <w:name w:val="Subtle Emphasis"/>
    <w:basedOn w:val="Policepardfaut"/>
    <w:uiPriority w:val="19"/>
    <w:semiHidden/>
    <w:unhideWhenUsed/>
    <w:rsid w:val="007D4189"/>
    <w:rPr>
      <w:rFonts w:ascii="Calibri" w:hAnsi="Calibri" w:cs="Calibri"/>
      <w:i/>
      <w:iCs/>
      <w:color w:val="404040" w:themeColor="text1" w:themeTint="BF"/>
    </w:rPr>
  </w:style>
  <w:style w:type="table" w:styleId="Effetsdetableau3D1">
    <w:name w:val="Table 3D effects 1"/>
    <w:basedOn w:val="TableauNormal"/>
    <w:uiPriority w:val="99"/>
    <w:semiHidden/>
    <w:unhideWhenUsed/>
    <w:rsid w:val="007D418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7D418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7D418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7D418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7D418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7D418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7D418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7D418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7D418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7D418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7D418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7D418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7D418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7D418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7D418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7D41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7D418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7D418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7D418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7D418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7D4189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7D4189"/>
  </w:style>
  <w:style w:type="table" w:styleId="Tableauprofessionnel">
    <w:name w:val="Table Professional"/>
    <w:basedOn w:val="TableauNormal"/>
    <w:uiPriority w:val="99"/>
    <w:semiHidden/>
    <w:unhideWhenUsed/>
    <w:rsid w:val="007D418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7D418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7D418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7D418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7D418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7D41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7D418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7D4189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7D4189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7D418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7D4189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7D4189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7D4189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7D4189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7D4189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7D4189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7D4189"/>
    <w:pPr>
      <w:spacing w:after="100"/>
      <w:ind w:left="1760"/>
    </w:pPr>
  </w:style>
  <w:style w:type="paragraph" w:customStyle="1" w:styleId="AccentuationCoordonnes">
    <w:name w:val="Accentuation Coordonnées"/>
    <w:basedOn w:val="Normal"/>
    <w:uiPriority w:val="4"/>
    <w:qFormat/>
    <w:rsid w:val="007D4189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7D4189"/>
    <w:pPr>
      <w:numPr>
        <w:numId w:val="14"/>
      </w:numPr>
    </w:pPr>
  </w:style>
  <w:style w:type="numbering" w:styleId="1ai">
    <w:name w:val="Outline List 1"/>
    <w:basedOn w:val="Aucuneliste"/>
    <w:uiPriority w:val="99"/>
    <w:semiHidden/>
    <w:unhideWhenUsed/>
    <w:rsid w:val="007D4189"/>
    <w:pPr>
      <w:numPr>
        <w:numId w:val="15"/>
      </w:numPr>
    </w:pPr>
  </w:style>
  <w:style w:type="character" w:customStyle="1" w:styleId="Hashtag">
    <w:name w:val="Hashtag"/>
    <w:basedOn w:val="Policepardfaut"/>
    <w:uiPriority w:val="99"/>
    <w:semiHidden/>
    <w:unhideWhenUsed/>
    <w:rsid w:val="007D4189"/>
    <w:rPr>
      <w:rFonts w:ascii="Calibri" w:hAnsi="Calibri" w:cs="Calibri"/>
      <w:color w:val="2B579A"/>
      <w:shd w:val="clear" w:color="auto" w:fill="E1DFDD"/>
    </w:rPr>
  </w:style>
  <w:style w:type="paragraph" w:styleId="Listepuces2">
    <w:name w:val="List Bullet 2"/>
    <w:basedOn w:val="Normal"/>
    <w:uiPriority w:val="99"/>
    <w:semiHidden/>
    <w:unhideWhenUsed/>
    <w:rsid w:val="007D4189"/>
    <w:pPr>
      <w:numPr>
        <w:numId w:val="3"/>
      </w:numPr>
      <w:contextualSpacing/>
    </w:pPr>
  </w:style>
  <w:style w:type="character" w:styleId="Accentuation">
    <w:name w:val="Emphasis"/>
    <w:basedOn w:val="Policepardfaut"/>
    <w:uiPriority w:val="20"/>
    <w:semiHidden/>
    <w:unhideWhenUsed/>
    <w:rsid w:val="007D4189"/>
    <w:rPr>
      <w:rFonts w:ascii="Calibri" w:hAnsi="Calibri" w:cs="Calibri"/>
      <w:i/>
      <w:iCs/>
    </w:rPr>
  </w:style>
  <w:style w:type="numbering" w:styleId="ArticleSection">
    <w:name w:val="Outline List 3"/>
    <w:basedOn w:val="Aucuneliste"/>
    <w:uiPriority w:val="99"/>
    <w:semiHidden/>
    <w:unhideWhenUsed/>
    <w:rsid w:val="007D4189"/>
    <w:pPr>
      <w:numPr>
        <w:numId w:val="16"/>
      </w:numPr>
    </w:pPr>
  </w:style>
  <w:style w:type="character" w:styleId="Rfrenceintense">
    <w:name w:val="Intense Reference"/>
    <w:basedOn w:val="Policepardfaut"/>
    <w:uiPriority w:val="32"/>
    <w:semiHidden/>
    <w:unhideWhenUsed/>
    <w:rsid w:val="007D4189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7D4189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D4189"/>
    <w:rPr>
      <w:rFonts w:ascii="Calibri" w:hAnsi="Calibri" w:cs="Calibri"/>
      <w:color w:val="605E5C"/>
      <w:shd w:val="clear" w:color="auto" w:fill="E1DFDD"/>
    </w:rPr>
  </w:style>
  <w:style w:type="character" w:styleId="lev">
    <w:name w:val="Strong"/>
    <w:basedOn w:val="Policepardfaut"/>
    <w:uiPriority w:val="22"/>
    <w:semiHidden/>
    <w:unhideWhenUsed/>
    <w:qFormat/>
    <w:rsid w:val="007D4189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ydonfack@icloud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AppData\Roaming\Microsoft\Templates\C.V.%20chronologique%20moder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E5A7E9A714443DA328F1F7A4F8D8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92CE31-F86D-40DD-BFAB-5AFB1537CD62}"/>
      </w:docPartPr>
      <w:docPartBody>
        <w:p w:rsidR="00000000" w:rsidRDefault="00D34F2F">
          <w:pPr>
            <w:pStyle w:val="94E5A7E9A714443DA328F1F7A4F8D8AE"/>
          </w:pPr>
          <w:r w:rsidRPr="007A7A77">
            <w:rPr>
              <w:lang w:bidi="fr-FR"/>
            </w:rPr>
            <w:t xml:space="preserve"> </w:t>
          </w:r>
        </w:p>
      </w:docPartBody>
    </w:docPart>
    <w:docPart>
      <w:docPartPr>
        <w:name w:val="2725B5DECC5C460F9D1687FB2973DF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148E75-288F-48D4-AFEC-861BF5AF8C4D}"/>
      </w:docPartPr>
      <w:docPartBody>
        <w:p w:rsidR="00000000" w:rsidRDefault="00D34F2F">
          <w:pPr>
            <w:pStyle w:val="2725B5DECC5C460F9D1687FB2973DF6F"/>
          </w:pPr>
          <w:r w:rsidRPr="007A7A77">
            <w:rPr>
              <w:lang w:bidi="fr-FR"/>
            </w:rPr>
            <w:t>Compétences</w:t>
          </w:r>
        </w:p>
      </w:docPartBody>
    </w:docPart>
    <w:docPart>
      <w:docPartPr>
        <w:name w:val="1321F94D9EC8462F993AF52FDAAC31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616DF3-848F-4873-A780-08A74EAD8297}"/>
      </w:docPartPr>
      <w:docPartBody>
        <w:p w:rsidR="00000000" w:rsidRDefault="00D34F2F">
          <w:pPr>
            <w:pStyle w:val="1321F94D9EC8462F993AF52FDAAC315F"/>
          </w:pPr>
          <w:r w:rsidRPr="007A7A77">
            <w:rPr>
              <w:lang w:bidi="fr-FR"/>
            </w:rPr>
            <w:t>Activités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F19"/>
    <w:rsid w:val="00875F19"/>
    <w:rsid w:val="00D3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18ED32C8F2846D0969DD08CA0496F57">
    <w:name w:val="918ED32C8F2846D0969DD08CA0496F57"/>
  </w:style>
  <w:style w:type="character" w:styleId="Emphaseintense">
    <w:name w:val="Intense Emphasis"/>
    <w:basedOn w:val="Policepardfaut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9628EF03C2304EABB64EC7DEBE32C22A">
    <w:name w:val="9628EF03C2304EABB64EC7DEBE32C22A"/>
  </w:style>
  <w:style w:type="paragraph" w:customStyle="1" w:styleId="06988FE71BAF4B1BA4C03626E5F428B3">
    <w:name w:val="06988FE71BAF4B1BA4C03626E5F428B3"/>
  </w:style>
  <w:style w:type="paragraph" w:customStyle="1" w:styleId="94E5A7E9A714443DA328F1F7A4F8D8AE">
    <w:name w:val="94E5A7E9A714443DA328F1F7A4F8D8AE"/>
  </w:style>
  <w:style w:type="paragraph" w:customStyle="1" w:styleId="5C40BAED2E6B4896BB38A7F91281F3F2">
    <w:name w:val="5C40BAED2E6B4896BB38A7F91281F3F2"/>
  </w:style>
  <w:style w:type="paragraph" w:customStyle="1" w:styleId="48D4F3DA69E946F8A6A9DEFF2BD9FD15">
    <w:name w:val="48D4F3DA69E946F8A6A9DEFF2BD9FD15"/>
  </w:style>
  <w:style w:type="paragraph" w:customStyle="1" w:styleId="7C39CBE25F534C52AE11B015C4B2A357">
    <w:name w:val="7C39CBE25F534C52AE11B015C4B2A357"/>
  </w:style>
  <w:style w:type="paragraph" w:customStyle="1" w:styleId="B15F50AA1AFE4811A95D333AA7B33C8F">
    <w:name w:val="B15F50AA1AFE4811A95D333AA7B33C8F"/>
  </w:style>
  <w:style w:type="paragraph" w:customStyle="1" w:styleId="42318CEA8FF343E5ABB9C1D4BE0920EA">
    <w:name w:val="42318CEA8FF343E5ABB9C1D4BE0920EA"/>
  </w:style>
  <w:style w:type="paragraph" w:customStyle="1" w:styleId="ED168E35D7774053A95A1312F5095FEF">
    <w:name w:val="ED168E35D7774053A95A1312F5095FEF"/>
  </w:style>
  <w:style w:type="paragraph" w:customStyle="1" w:styleId="F66E0C8B0BBD48CBB8356B98EF49B8FF">
    <w:name w:val="F66E0C8B0BBD48CBB8356B98EF49B8FF"/>
  </w:style>
  <w:style w:type="paragraph" w:customStyle="1" w:styleId="C079995CF6144CFB93D70B0EF8B5DA7F">
    <w:name w:val="C079995CF6144CFB93D70B0EF8B5DA7F"/>
  </w:style>
  <w:style w:type="paragraph" w:customStyle="1" w:styleId="8F0C1C1D75754900B02D0119523BAC52">
    <w:name w:val="8F0C1C1D75754900B02D0119523BAC52"/>
  </w:style>
  <w:style w:type="paragraph" w:customStyle="1" w:styleId="A710EE1154284331998F37519405BBD8">
    <w:name w:val="A710EE1154284331998F37519405BBD8"/>
  </w:style>
  <w:style w:type="paragraph" w:customStyle="1" w:styleId="82B92C16BD9E4A74B0B6B95E6CF2F186">
    <w:name w:val="82B92C16BD9E4A74B0B6B95E6CF2F186"/>
  </w:style>
  <w:style w:type="character" w:styleId="Rfrenceple">
    <w:name w:val="Subtle Reference"/>
    <w:basedOn w:val="Policepardfaut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40C6E639B5694917A135746EED46FB01">
    <w:name w:val="40C6E639B5694917A135746EED46FB01"/>
  </w:style>
  <w:style w:type="paragraph" w:customStyle="1" w:styleId="5D3442EF6FEF4573A4B8D67F994E7714">
    <w:name w:val="5D3442EF6FEF4573A4B8D67F994E7714"/>
  </w:style>
  <w:style w:type="paragraph" w:customStyle="1" w:styleId="3406CF74E49447768B0DC2A44917189D">
    <w:name w:val="3406CF74E49447768B0DC2A44917189D"/>
  </w:style>
  <w:style w:type="paragraph" w:customStyle="1" w:styleId="66102D9937CE46AA90D2BDB9F7B69ACE">
    <w:name w:val="66102D9937CE46AA90D2BDB9F7B69ACE"/>
  </w:style>
  <w:style w:type="paragraph" w:customStyle="1" w:styleId="A3A4CCA53F2E4C40BC6864B22C64448F">
    <w:name w:val="A3A4CCA53F2E4C40BC6864B22C64448F"/>
  </w:style>
  <w:style w:type="paragraph" w:customStyle="1" w:styleId="7E0AD7815B2D44F0934B6A4B7A8812F8">
    <w:name w:val="7E0AD7815B2D44F0934B6A4B7A8812F8"/>
  </w:style>
  <w:style w:type="paragraph" w:customStyle="1" w:styleId="52ECB8B2D8D446B6A7DCAEE59ACFC7FF">
    <w:name w:val="52ECB8B2D8D446B6A7DCAEE59ACFC7FF"/>
  </w:style>
  <w:style w:type="paragraph" w:customStyle="1" w:styleId="37FEA453B7C44F93B568688683A8C2BB">
    <w:name w:val="37FEA453B7C44F93B568688683A8C2BB"/>
  </w:style>
  <w:style w:type="paragraph" w:customStyle="1" w:styleId="F5688821DDFB476FB3312A43AFA931C2">
    <w:name w:val="F5688821DDFB476FB3312A43AFA931C2"/>
  </w:style>
  <w:style w:type="paragraph" w:customStyle="1" w:styleId="C7AB001C826E45B0BE4B46FBE03ADFE7">
    <w:name w:val="C7AB001C826E45B0BE4B46FBE03ADFE7"/>
  </w:style>
  <w:style w:type="paragraph" w:customStyle="1" w:styleId="03DCB18BC310459E86E315FE805FCAD2">
    <w:name w:val="03DCB18BC310459E86E315FE805FCAD2"/>
  </w:style>
  <w:style w:type="paragraph" w:customStyle="1" w:styleId="20375B04C3AC4F489207A95984076BFF">
    <w:name w:val="20375B04C3AC4F489207A95984076BFF"/>
  </w:style>
  <w:style w:type="paragraph" w:customStyle="1" w:styleId="8FF51A68C5EE49DE948FEC36C0141761">
    <w:name w:val="8FF51A68C5EE49DE948FEC36C0141761"/>
  </w:style>
  <w:style w:type="paragraph" w:customStyle="1" w:styleId="3E0CACAC542F4B5AA255F88015EEE7D9">
    <w:name w:val="3E0CACAC542F4B5AA255F88015EEE7D9"/>
  </w:style>
  <w:style w:type="paragraph" w:customStyle="1" w:styleId="A7E62F3CD45C40C685F5BEDFFEE587C9">
    <w:name w:val="A7E62F3CD45C40C685F5BEDFFEE587C9"/>
  </w:style>
  <w:style w:type="paragraph" w:customStyle="1" w:styleId="BB781CFA0B874A1883F5FC1E3D1C8899">
    <w:name w:val="BB781CFA0B874A1883F5FC1E3D1C8899"/>
  </w:style>
  <w:style w:type="paragraph" w:customStyle="1" w:styleId="F51552A657654F939BC5ACB104554641">
    <w:name w:val="F51552A657654F939BC5ACB104554641"/>
  </w:style>
  <w:style w:type="paragraph" w:customStyle="1" w:styleId="AD184D150F9E4F2BA22C95F8AAD5BCB0">
    <w:name w:val="AD184D150F9E4F2BA22C95F8AAD5BCB0"/>
  </w:style>
  <w:style w:type="paragraph" w:customStyle="1" w:styleId="2725B5DECC5C460F9D1687FB2973DF6F">
    <w:name w:val="2725B5DECC5C460F9D1687FB2973DF6F"/>
  </w:style>
  <w:style w:type="paragraph" w:customStyle="1" w:styleId="14BC4D15D4374ADC8FE13C115B549DA0">
    <w:name w:val="14BC4D15D4374ADC8FE13C115B549DA0"/>
  </w:style>
  <w:style w:type="paragraph" w:customStyle="1" w:styleId="0A2680358DFE458980607284EE6AAEED">
    <w:name w:val="0A2680358DFE458980607284EE6AAEED"/>
  </w:style>
  <w:style w:type="paragraph" w:customStyle="1" w:styleId="D75E3052E3604D26B13F26485CE4D0FD">
    <w:name w:val="D75E3052E3604D26B13F26485CE4D0FD"/>
  </w:style>
  <w:style w:type="paragraph" w:customStyle="1" w:styleId="987109D128D8430CA3A24C74A8CD501D">
    <w:name w:val="987109D128D8430CA3A24C74A8CD501D"/>
  </w:style>
  <w:style w:type="paragraph" w:customStyle="1" w:styleId="C778F610C14645DABE894ABD1C711896">
    <w:name w:val="C778F610C14645DABE894ABD1C711896"/>
  </w:style>
  <w:style w:type="paragraph" w:customStyle="1" w:styleId="1321F94D9EC8462F993AF52FDAAC315F">
    <w:name w:val="1321F94D9EC8462F993AF52FDAAC315F"/>
  </w:style>
  <w:style w:type="paragraph" w:customStyle="1" w:styleId="A63DEFDC894848FAA2522F755D578BEF">
    <w:name w:val="A63DEFDC894848FAA2522F755D578BEF"/>
  </w:style>
  <w:style w:type="paragraph" w:customStyle="1" w:styleId="A63B6315178B40C4B415DBA56705B23E">
    <w:name w:val="A63B6315178B40C4B415DBA56705B23E"/>
    <w:rsid w:val="00875F19"/>
  </w:style>
  <w:style w:type="paragraph" w:customStyle="1" w:styleId="D2AE2965AE2A40D988A63B23F5D9EB28">
    <w:name w:val="D2AE2965AE2A40D988A63B23F5D9EB28"/>
    <w:rsid w:val="00875F19"/>
  </w:style>
  <w:style w:type="paragraph" w:customStyle="1" w:styleId="77F4607D391349F085755689D913888D">
    <w:name w:val="77F4607D391349F085755689D913888D"/>
    <w:rsid w:val="00875F19"/>
  </w:style>
  <w:style w:type="paragraph" w:customStyle="1" w:styleId="E34DD871E2EC4BD1BFDD61962DFC6406">
    <w:name w:val="E34DD871E2EC4BD1BFDD61962DFC6406"/>
    <w:rsid w:val="00875F19"/>
  </w:style>
  <w:style w:type="character" w:styleId="Textedelespacerserv">
    <w:name w:val="Placeholder Text"/>
    <w:basedOn w:val="Policepardfaut"/>
    <w:uiPriority w:val="99"/>
    <w:semiHidden/>
    <w:rsid w:val="00875F19"/>
    <w:rPr>
      <w:rFonts w:ascii="Calibri" w:hAnsi="Calibri" w:cs="Calibri"/>
      <w:color w:val="595959" w:themeColor="text1" w:themeTint="A6"/>
    </w:rPr>
  </w:style>
  <w:style w:type="paragraph" w:customStyle="1" w:styleId="8995BF9EFA55423B916DDA60E35027B9">
    <w:name w:val="8995BF9EFA55423B916DDA60E35027B9"/>
    <w:rsid w:val="00875F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08A9-97CE-40BF-B8B3-6E705680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chronologique moderne</Template>
  <TotalTime>0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2025-07-05T17:30:00Z</dcterms:created>
  <dcterms:modified xsi:type="dcterms:W3CDTF">2025-07-05T19:20:00Z</dcterms:modified>
  <cp:category/>
</cp:coreProperties>
</file>